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6E4" w:rsidRPr="00322056" w:rsidRDefault="00E96106" w:rsidP="00DD175D">
      <w:pPr>
        <w:pStyle w:val="Puesto"/>
        <w:rPr>
          <w:lang w:val="es-ES"/>
        </w:rPr>
      </w:pPr>
      <w:r w:rsidRPr="00322056">
        <w:rPr>
          <w:lang w:val="es-ES"/>
        </w:rPr>
        <w:fldChar w:fldCharType="begin"/>
      </w:r>
      <w:r w:rsidRPr="00322056">
        <w:rPr>
          <w:lang w:val="es-ES"/>
        </w:rPr>
        <w:instrText xml:space="preserve"> SUBJECT  \* MERGEFORMAT </w:instrText>
      </w:r>
      <w:r w:rsidRPr="00322056">
        <w:rPr>
          <w:lang w:val="es-ES"/>
        </w:rPr>
        <w:fldChar w:fldCharType="separate"/>
      </w:r>
      <w:r w:rsidR="00B818E4" w:rsidRPr="00322056">
        <w:rPr>
          <w:lang w:val="es-ES"/>
        </w:rPr>
        <w:t>CredisysTriunfadores</w:t>
      </w:r>
      <w:r w:rsidRPr="00322056">
        <w:rPr>
          <w:lang w:val="es-ES"/>
        </w:rPr>
        <w:fldChar w:fldCharType="end"/>
      </w:r>
      <w:r w:rsidR="00B818E4" w:rsidRPr="00322056">
        <w:rPr>
          <w:lang w:val="es-ES"/>
        </w:rPr>
        <w:br/>
        <w:t xml:space="preserve">Caso de Uso: Registrar </w:t>
      </w:r>
      <w:r w:rsidR="00BB154A">
        <w:rPr>
          <w:lang w:val="es-ES"/>
        </w:rPr>
        <w:t>Accionista</w:t>
      </w:r>
    </w:p>
    <w:p w:rsidR="00E96106" w:rsidRPr="00322056" w:rsidRDefault="00B818E4" w:rsidP="008866E4">
      <w:pPr>
        <w:pStyle w:val="Ttulo1"/>
        <w:rPr>
          <w:lang w:val="es-ES"/>
        </w:rPr>
      </w:pPr>
      <w:r w:rsidRPr="00322056">
        <w:rPr>
          <w:lang w:val="es-ES"/>
        </w:rPr>
        <w:t>Breve Descripció</w:t>
      </w:r>
      <w:r w:rsidR="00E96106" w:rsidRPr="00322056">
        <w:rPr>
          <w:lang w:val="es-ES"/>
        </w:rPr>
        <w:t>n</w:t>
      </w:r>
    </w:p>
    <w:p w:rsidR="00E96106" w:rsidRPr="00322056" w:rsidRDefault="00A42317">
      <w:pPr>
        <w:pStyle w:val="Textoindependiente"/>
        <w:rPr>
          <w:lang w:val="es-ES"/>
        </w:rPr>
      </w:pPr>
      <w:r w:rsidRPr="00322056">
        <w:rPr>
          <w:lang w:val="es-ES"/>
        </w:rPr>
        <w:t xml:space="preserve">Este caso de uso describe como </w:t>
      </w:r>
      <w:r w:rsidR="000B7B56">
        <w:rPr>
          <w:lang w:val="es-ES"/>
        </w:rPr>
        <w:t>la UNICA registra un accionista</w:t>
      </w:r>
      <w:r w:rsidRPr="00322056">
        <w:rPr>
          <w:lang w:val="es-ES"/>
        </w:rPr>
        <w:t>.</w:t>
      </w:r>
    </w:p>
    <w:p w:rsidR="00A42317" w:rsidRPr="00322056" w:rsidRDefault="00E96106" w:rsidP="00A42317">
      <w:pPr>
        <w:pStyle w:val="Ttulo1"/>
        <w:rPr>
          <w:lang w:val="es-ES"/>
        </w:rPr>
      </w:pPr>
      <w:r w:rsidRPr="00322056">
        <w:rPr>
          <w:lang w:val="es-ES"/>
        </w:rPr>
        <w:t>Actor</w:t>
      </w:r>
      <w:r w:rsidR="00591302" w:rsidRPr="00322056">
        <w:rPr>
          <w:lang w:val="es-ES"/>
        </w:rPr>
        <w:t xml:space="preserve"> descripción Breve</w:t>
      </w:r>
    </w:p>
    <w:p w:rsidR="00501C6C" w:rsidRDefault="00316212" w:rsidP="00501C6C">
      <w:pPr>
        <w:pStyle w:val="Ttulo2"/>
        <w:rPr>
          <w:rFonts w:ascii="Times New Roman" w:hAnsi="Times New Roman"/>
          <w:b w:val="0"/>
          <w:lang w:val="es-ES"/>
        </w:rPr>
      </w:pPr>
      <w:r>
        <w:rPr>
          <w:lang w:val="es-ES"/>
        </w:rPr>
        <w:t>Secretario</w:t>
      </w:r>
      <w:r w:rsidR="00501C6C" w:rsidRPr="00322056">
        <w:rPr>
          <w:lang w:val="es-ES"/>
        </w:rPr>
        <w:t xml:space="preserve">: </w:t>
      </w:r>
      <w:r w:rsidR="00501C6C">
        <w:rPr>
          <w:rFonts w:ascii="Times New Roman" w:hAnsi="Times New Roman"/>
          <w:b w:val="0"/>
          <w:lang w:val="es-ES"/>
        </w:rPr>
        <w:t>encargado de</w:t>
      </w:r>
      <w:r w:rsidR="000B7B56">
        <w:rPr>
          <w:rFonts w:ascii="Times New Roman" w:hAnsi="Times New Roman"/>
          <w:b w:val="0"/>
          <w:lang w:val="es-ES"/>
        </w:rPr>
        <w:t xml:space="preserve"> realizar los registros.</w:t>
      </w:r>
    </w:p>
    <w:p w:rsidR="00501C6C" w:rsidRPr="00501C6C" w:rsidRDefault="00501C6C" w:rsidP="00501C6C">
      <w:pPr>
        <w:rPr>
          <w:lang w:val="es-ES"/>
        </w:rPr>
      </w:pPr>
    </w:p>
    <w:p w:rsidR="00E96106" w:rsidRPr="00322056" w:rsidRDefault="00E96106" w:rsidP="008866E4">
      <w:pPr>
        <w:pStyle w:val="Ttulo1"/>
        <w:rPr>
          <w:lang w:val="es-ES"/>
        </w:rPr>
      </w:pPr>
      <w:r w:rsidRPr="00322056">
        <w:rPr>
          <w:lang w:val="es-ES"/>
        </w:rPr>
        <w:t>Pre</w:t>
      </w:r>
      <w:r w:rsidR="00A42317" w:rsidRPr="00322056">
        <w:rPr>
          <w:lang w:val="es-ES"/>
        </w:rPr>
        <w:t>-</w:t>
      </w:r>
      <w:r w:rsidRPr="00322056">
        <w:rPr>
          <w:lang w:val="es-ES"/>
        </w:rPr>
        <w:t>condi</w:t>
      </w:r>
      <w:r w:rsidR="00A42317" w:rsidRPr="00322056">
        <w:rPr>
          <w:lang w:val="es-ES"/>
        </w:rPr>
        <w:t>ciones</w:t>
      </w:r>
    </w:p>
    <w:p w:rsidR="00E96106" w:rsidRPr="00322056" w:rsidRDefault="00A42317" w:rsidP="00A42317">
      <w:pPr>
        <w:pStyle w:val="Textoindependiente"/>
        <w:numPr>
          <w:ilvl w:val="0"/>
          <w:numId w:val="9"/>
        </w:numPr>
        <w:rPr>
          <w:lang w:val="es-ES"/>
        </w:rPr>
      </w:pPr>
      <w:r w:rsidRPr="00322056">
        <w:rPr>
          <w:lang w:val="es-ES"/>
        </w:rPr>
        <w:t xml:space="preserve">PC1: </w:t>
      </w:r>
      <w:r w:rsidR="005C2FF2">
        <w:rPr>
          <w:lang w:val="es-ES"/>
        </w:rPr>
        <w:t>El cliente ha sido evaluado</w:t>
      </w:r>
    </w:p>
    <w:p w:rsidR="00AA7509" w:rsidRPr="00322056" w:rsidRDefault="00AA7509" w:rsidP="00AA7509">
      <w:pPr>
        <w:pStyle w:val="Textoindependiente"/>
        <w:ind w:left="1080"/>
        <w:rPr>
          <w:lang w:val="es-ES"/>
        </w:rPr>
      </w:pPr>
    </w:p>
    <w:p w:rsidR="00E96106" w:rsidRPr="00322056" w:rsidRDefault="00591302" w:rsidP="008866E4">
      <w:pPr>
        <w:pStyle w:val="Ttulo1"/>
        <w:rPr>
          <w:lang w:val="es-ES"/>
        </w:rPr>
      </w:pPr>
      <w:r w:rsidRPr="00322056">
        <w:rPr>
          <w:lang w:val="es-ES"/>
        </w:rPr>
        <w:t>Flujo Bá</w:t>
      </w:r>
      <w:r w:rsidR="00B818E4" w:rsidRPr="00322056">
        <w:rPr>
          <w:lang w:val="es-ES"/>
        </w:rPr>
        <w:t>sico de Eventos</w:t>
      </w:r>
    </w:p>
    <w:p w:rsidR="005E54E0" w:rsidRDefault="00591302" w:rsidP="005C2FF2">
      <w:pPr>
        <w:pStyle w:val="Textoindependiente"/>
        <w:numPr>
          <w:ilvl w:val="0"/>
          <w:numId w:val="5"/>
        </w:numPr>
        <w:tabs>
          <w:tab w:val="clear" w:pos="1440"/>
        </w:tabs>
        <w:ind w:left="851"/>
        <w:rPr>
          <w:lang w:val="es-ES"/>
        </w:rPr>
      </w:pPr>
      <w:r w:rsidRPr="00322056">
        <w:rPr>
          <w:lang w:val="es-ES"/>
        </w:rPr>
        <w:t>El caso de uso empieza cuando</w:t>
      </w:r>
      <w:r w:rsidR="008866E4" w:rsidRPr="00322056">
        <w:rPr>
          <w:lang w:val="es-ES"/>
        </w:rPr>
        <w:t xml:space="preserve"> </w:t>
      </w:r>
      <w:r w:rsidR="00511441">
        <w:rPr>
          <w:lang w:val="es-ES"/>
        </w:rPr>
        <w:t>se requiere registrar un Accionista.</w:t>
      </w:r>
    </w:p>
    <w:p w:rsidR="007E3500" w:rsidRDefault="007E3500" w:rsidP="005C2FF2">
      <w:pPr>
        <w:pStyle w:val="Textoindependiente"/>
        <w:numPr>
          <w:ilvl w:val="0"/>
          <w:numId w:val="5"/>
        </w:numPr>
        <w:tabs>
          <w:tab w:val="clear" w:pos="1440"/>
        </w:tabs>
        <w:ind w:left="851"/>
        <w:rPr>
          <w:lang w:val="es-ES"/>
        </w:rPr>
      </w:pPr>
      <w:r>
        <w:rPr>
          <w:lang w:val="es-ES"/>
        </w:rPr>
        <w:t>Se llama al caso de uso Evaluación de postulante</w:t>
      </w:r>
    </w:p>
    <w:p w:rsidR="0086797D" w:rsidRDefault="0086797D" w:rsidP="005C2FF2">
      <w:pPr>
        <w:pStyle w:val="Textoindependiente"/>
        <w:numPr>
          <w:ilvl w:val="0"/>
          <w:numId w:val="5"/>
        </w:numPr>
        <w:tabs>
          <w:tab w:val="clear" w:pos="1440"/>
        </w:tabs>
        <w:ind w:left="851"/>
        <w:rPr>
          <w:lang w:val="es-ES"/>
        </w:rPr>
      </w:pPr>
      <w:r>
        <w:rPr>
          <w:lang w:val="es-ES"/>
        </w:rPr>
        <w:t xml:space="preserve">El </w:t>
      </w:r>
      <w:r w:rsidR="00090AB8">
        <w:rPr>
          <w:lang w:val="es-ES"/>
        </w:rPr>
        <w:t>postulante</w:t>
      </w:r>
      <w:bookmarkStart w:id="0" w:name="_GoBack"/>
      <w:bookmarkEnd w:id="0"/>
      <w:r>
        <w:rPr>
          <w:lang w:val="es-ES"/>
        </w:rPr>
        <w:t xml:space="preserve"> realiza un pago por registro</w:t>
      </w:r>
    </w:p>
    <w:p w:rsidR="00511441" w:rsidRDefault="00511441" w:rsidP="005C2FF2">
      <w:pPr>
        <w:pStyle w:val="Textoindependiente"/>
        <w:numPr>
          <w:ilvl w:val="0"/>
          <w:numId w:val="5"/>
        </w:numPr>
        <w:tabs>
          <w:tab w:val="clear" w:pos="1440"/>
        </w:tabs>
        <w:ind w:left="851"/>
        <w:rPr>
          <w:lang w:val="es-ES"/>
        </w:rPr>
      </w:pPr>
      <w:r>
        <w:rPr>
          <w:lang w:val="es-ES"/>
        </w:rPr>
        <w:t xml:space="preserve">Se realiza el registro de los datos del accionista: </w:t>
      </w:r>
      <w:r w:rsidR="00447CE6">
        <w:rPr>
          <w:lang w:val="es-ES"/>
        </w:rPr>
        <w:t xml:space="preserve">DNI, Apellidos y Nombres, Dirección, Dirección, N° de hijos, Ocupación, Centro de Trabajo, Fecha de nacimiento, </w:t>
      </w:r>
      <w:r w:rsidR="00D26AEF">
        <w:rPr>
          <w:lang w:val="es-ES"/>
        </w:rPr>
        <w:t xml:space="preserve">email, lugar de nacimiento, fecha de ingreso, </w:t>
      </w:r>
      <w:r w:rsidR="00D26AEF" w:rsidRPr="0069187A">
        <w:rPr>
          <w:b/>
          <w:lang w:val="es-ES"/>
        </w:rPr>
        <w:t>beneficiario</w:t>
      </w:r>
      <w:r w:rsidR="00D26AEF">
        <w:rPr>
          <w:lang w:val="es-ES"/>
        </w:rPr>
        <w:t xml:space="preserve">, </w:t>
      </w:r>
      <w:r w:rsidR="0086797D">
        <w:rPr>
          <w:lang w:val="es-ES"/>
        </w:rPr>
        <w:t>N° celular</w:t>
      </w:r>
      <w:r w:rsidR="00E52224">
        <w:rPr>
          <w:lang w:val="es-ES"/>
        </w:rPr>
        <w:t>, monto de pago</w:t>
      </w:r>
      <w:r w:rsidR="0086797D">
        <w:rPr>
          <w:lang w:val="es-ES"/>
        </w:rPr>
        <w:t>.</w:t>
      </w:r>
    </w:p>
    <w:p w:rsidR="0086797D" w:rsidRDefault="0086797D" w:rsidP="005C2FF2">
      <w:pPr>
        <w:pStyle w:val="Textoindependiente"/>
        <w:numPr>
          <w:ilvl w:val="0"/>
          <w:numId w:val="5"/>
        </w:numPr>
        <w:tabs>
          <w:tab w:val="clear" w:pos="1440"/>
        </w:tabs>
        <w:ind w:left="851"/>
        <w:rPr>
          <w:lang w:val="es-ES"/>
        </w:rPr>
      </w:pPr>
      <w:r>
        <w:rPr>
          <w:lang w:val="es-ES"/>
        </w:rPr>
        <w:t xml:space="preserve">Se actualizan </w:t>
      </w:r>
      <w:r w:rsidR="00412A25">
        <w:rPr>
          <w:lang w:val="es-ES"/>
        </w:rPr>
        <w:t>los registros</w:t>
      </w:r>
      <w:r>
        <w:rPr>
          <w:lang w:val="es-ES"/>
        </w:rPr>
        <w:t xml:space="preserve"> de acciones y caja</w:t>
      </w:r>
      <w:r w:rsidR="00E52224">
        <w:rPr>
          <w:lang w:val="es-ES"/>
        </w:rPr>
        <w:t>.</w:t>
      </w:r>
    </w:p>
    <w:p w:rsidR="00E96106" w:rsidRPr="00322056" w:rsidRDefault="00AA7509" w:rsidP="005C2FF2">
      <w:pPr>
        <w:pStyle w:val="Textoindependiente"/>
        <w:numPr>
          <w:ilvl w:val="0"/>
          <w:numId w:val="5"/>
        </w:numPr>
        <w:tabs>
          <w:tab w:val="clear" w:pos="1440"/>
        </w:tabs>
        <w:ind w:left="851"/>
        <w:rPr>
          <w:lang w:val="es-ES"/>
        </w:rPr>
      </w:pPr>
      <w:r w:rsidRPr="00322056">
        <w:rPr>
          <w:lang w:val="es-ES"/>
        </w:rPr>
        <w:t>El caso de uso termina</w:t>
      </w:r>
      <w:r w:rsidR="00E96106" w:rsidRPr="00322056">
        <w:rPr>
          <w:lang w:val="es-ES"/>
        </w:rPr>
        <w:t>.</w:t>
      </w:r>
    </w:p>
    <w:p w:rsidR="00AA7509" w:rsidRPr="00322056" w:rsidRDefault="00AA7509" w:rsidP="00AA7509">
      <w:pPr>
        <w:pStyle w:val="Textoindependiente"/>
        <w:ind w:left="1440"/>
        <w:rPr>
          <w:lang w:val="es-ES"/>
        </w:rPr>
      </w:pPr>
    </w:p>
    <w:p w:rsidR="00E96106" w:rsidRDefault="00B818E4" w:rsidP="000E5836">
      <w:pPr>
        <w:pStyle w:val="Ttulo1"/>
        <w:rPr>
          <w:lang w:val="es-ES"/>
        </w:rPr>
      </w:pPr>
      <w:r w:rsidRPr="00322056">
        <w:rPr>
          <w:lang w:val="es-ES"/>
        </w:rPr>
        <w:t>Flujos Alternativos</w:t>
      </w:r>
    </w:p>
    <w:p w:rsidR="005D6AC6" w:rsidRPr="00322056" w:rsidRDefault="005D6AC6" w:rsidP="005D6AC6">
      <w:pPr>
        <w:pStyle w:val="Textoindependiente"/>
        <w:rPr>
          <w:lang w:val="es-ES"/>
        </w:rPr>
      </w:pPr>
    </w:p>
    <w:p w:rsidR="00E96106" w:rsidRPr="00322056" w:rsidRDefault="00B818E4" w:rsidP="000E5836">
      <w:pPr>
        <w:pStyle w:val="Ttulo1"/>
        <w:rPr>
          <w:lang w:val="es-ES"/>
        </w:rPr>
      </w:pPr>
      <w:r w:rsidRPr="00322056">
        <w:rPr>
          <w:lang w:val="es-ES"/>
        </w:rPr>
        <w:t>Escenarios Clave</w:t>
      </w:r>
    </w:p>
    <w:p w:rsidR="00E96106" w:rsidRDefault="00B818E4" w:rsidP="000E5836">
      <w:pPr>
        <w:pStyle w:val="Ttulo1"/>
        <w:rPr>
          <w:lang w:val="es-ES"/>
        </w:rPr>
      </w:pPr>
      <w:r w:rsidRPr="00322056">
        <w:rPr>
          <w:lang w:val="es-ES"/>
        </w:rPr>
        <w:t>Post-condiciones</w:t>
      </w:r>
    </w:p>
    <w:p w:rsidR="00412A25" w:rsidRDefault="00412A25" w:rsidP="00412A25">
      <w:pPr>
        <w:ind w:left="720"/>
        <w:rPr>
          <w:lang w:val="es-ES"/>
        </w:rPr>
      </w:pPr>
      <w:r>
        <w:rPr>
          <w:lang w:val="es-ES"/>
        </w:rPr>
        <w:t>Accionista registrado</w:t>
      </w:r>
    </w:p>
    <w:p w:rsidR="00501C6C" w:rsidRPr="00501C6C" w:rsidRDefault="00412A25" w:rsidP="00412A25">
      <w:pPr>
        <w:ind w:left="720"/>
        <w:rPr>
          <w:lang w:val="es-ES"/>
        </w:rPr>
      </w:pPr>
      <w:r>
        <w:rPr>
          <w:lang w:val="es-ES"/>
        </w:rPr>
        <w:t>Registros de acciones y caja actualizados.</w:t>
      </w:r>
    </w:p>
    <w:p w:rsidR="00E96106" w:rsidRPr="00322056" w:rsidRDefault="00B818E4" w:rsidP="000E5836">
      <w:pPr>
        <w:pStyle w:val="Ttulo1"/>
        <w:rPr>
          <w:lang w:val="es-ES"/>
        </w:rPr>
      </w:pPr>
      <w:r w:rsidRPr="00322056">
        <w:rPr>
          <w:lang w:val="es-ES"/>
        </w:rPr>
        <w:t>Requerimie</w:t>
      </w:r>
      <w:r w:rsidR="00E96106" w:rsidRPr="00322056">
        <w:rPr>
          <w:lang w:val="es-ES"/>
        </w:rPr>
        <w:t>nt</w:t>
      </w:r>
      <w:r w:rsidRPr="00322056">
        <w:rPr>
          <w:lang w:val="es-ES"/>
        </w:rPr>
        <w:t>o</w:t>
      </w:r>
      <w:r w:rsidR="00E96106" w:rsidRPr="00322056">
        <w:rPr>
          <w:lang w:val="es-ES"/>
        </w:rPr>
        <w:t>s</w:t>
      </w:r>
      <w:r w:rsidRPr="00322056">
        <w:rPr>
          <w:lang w:val="es-ES"/>
        </w:rPr>
        <w:t xml:space="preserve"> especiales</w:t>
      </w:r>
    </w:p>
    <w:p w:rsidR="008866E4" w:rsidRPr="00322056" w:rsidRDefault="008866E4" w:rsidP="00863C06">
      <w:pPr>
        <w:pStyle w:val="Textoindependiente"/>
        <w:rPr>
          <w:lang w:val="es-ES"/>
        </w:rPr>
      </w:pPr>
    </w:p>
    <w:sectPr w:rsidR="008866E4" w:rsidRPr="00322056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D43" w:rsidRDefault="005C5D43">
      <w:r>
        <w:separator/>
      </w:r>
    </w:p>
  </w:endnote>
  <w:endnote w:type="continuationSeparator" w:id="0">
    <w:p w:rsidR="005C5D43" w:rsidRDefault="005C5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090AB8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6F60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 w:val="20"/>
              <w:szCs w:val="20"/>
            </w:rPr>
            <w:fldChar w:fldCharType="separate"/>
          </w:r>
          <w:r w:rsidR="00090AB8">
            <w:rPr>
              <w:rStyle w:val="Nmerodepgina"/>
              <w:noProof/>
              <w:sz w:val="20"/>
              <w:szCs w:val="20"/>
            </w:rPr>
            <w:t>1</w:t>
          </w:r>
          <w:r w:rsidR="006F60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D43" w:rsidRDefault="005C5D43">
      <w:r>
        <w:separator/>
      </w:r>
    </w:p>
  </w:footnote>
  <w:footnote w:type="continuationSeparator" w:id="0">
    <w:p w:rsidR="005C5D43" w:rsidRDefault="005C5D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985EE5" w:rsidRDefault="00985EE5" w:rsidP="00B818E4">
          <w:pPr>
            <w:rPr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SUBJECT  \* MERGEFORMAT </w:instrText>
          </w:r>
          <w:r>
            <w:rPr>
              <w:sz w:val="20"/>
            </w:rPr>
            <w:fldChar w:fldCharType="separate"/>
          </w:r>
          <w:r w:rsidR="00B818E4">
            <w:rPr>
              <w:sz w:val="20"/>
            </w:rPr>
            <w:t>CredisysTriunfadores</w:t>
          </w:r>
          <w:r>
            <w:rPr>
              <w:sz w:val="20"/>
            </w:rPr>
            <w:fldChar w:fldCharType="end"/>
          </w:r>
        </w:p>
      </w:tc>
      <w:tc>
        <w:tcPr>
          <w:tcW w:w="2369" w:type="dxa"/>
        </w:tcPr>
        <w:p w:rsidR="00985EE5" w:rsidRDefault="00BB154A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V1.0</w:t>
          </w:r>
        </w:p>
      </w:tc>
    </w:tr>
    <w:tr w:rsidR="00985EE5">
      <w:tc>
        <w:tcPr>
          <w:tcW w:w="6379" w:type="dxa"/>
        </w:tcPr>
        <w:p w:rsidR="00985EE5" w:rsidRPr="00B818E4" w:rsidRDefault="00B818E4" w:rsidP="00BB154A">
          <w:pPr>
            <w:rPr>
              <w:sz w:val="20"/>
              <w:lang w:val="es-ES"/>
            </w:rPr>
          </w:pPr>
          <w:r w:rsidRPr="00B818E4">
            <w:rPr>
              <w:sz w:val="20"/>
              <w:lang w:val="es-ES"/>
            </w:rPr>
            <w:t>Especificación de Caso de Uso</w:t>
          </w:r>
          <w:r w:rsidR="00985EE5" w:rsidRPr="00B818E4">
            <w:rPr>
              <w:sz w:val="20"/>
              <w:lang w:val="es-ES"/>
            </w:rPr>
            <w:t xml:space="preserve">: </w:t>
          </w:r>
          <w:r w:rsidR="00985EE5">
            <w:rPr>
              <w:sz w:val="20"/>
            </w:rPr>
            <w:fldChar w:fldCharType="begin"/>
          </w:r>
          <w:r w:rsidR="00985EE5" w:rsidRPr="00B818E4">
            <w:rPr>
              <w:sz w:val="20"/>
              <w:lang w:val="es-ES"/>
            </w:rPr>
            <w:instrText xml:space="preserve"> TITLE  \* MERGEFORMAT </w:instrText>
          </w:r>
          <w:r w:rsidR="00985EE5">
            <w:rPr>
              <w:sz w:val="20"/>
            </w:rPr>
            <w:fldChar w:fldCharType="separate"/>
          </w:r>
          <w:r>
            <w:rPr>
              <w:sz w:val="20"/>
              <w:lang w:val="es-ES"/>
            </w:rPr>
            <w:t xml:space="preserve">Registrar </w:t>
          </w:r>
          <w:r w:rsidR="00985EE5">
            <w:rPr>
              <w:sz w:val="20"/>
            </w:rPr>
            <w:fldChar w:fldCharType="end"/>
          </w:r>
          <w:r w:rsidR="00BB154A" w:rsidRPr="00BB154A">
            <w:rPr>
              <w:sz w:val="20"/>
              <w:lang w:val="es-PE"/>
            </w:rPr>
            <w:t>Accionista</w:t>
          </w:r>
          <w:r w:rsidR="00985EE5" w:rsidRPr="00B818E4">
            <w:rPr>
              <w:sz w:val="20"/>
              <w:lang w:val="es-ES"/>
            </w:rPr>
            <w:t xml:space="preserve"> </w:t>
          </w:r>
        </w:p>
      </w:tc>
      <w:tc>
        <w:tcPr>
          <w:tcW w:w="2369" w:type="dxa"/>
        </w:tcPr>
        <w:p w:rsidR="00985EE5" w:rsidRDefault="00985EE5" w:rsidP="00B818E4">
          <w:pPr>
            <w:rPr>
              <w:sz w:val="20"/>
            </w:rPr>
          </w:pPr>
          <w:r w:rsidRPr="00B818E4">
            <w:rPr>
              <w:sz w:val="20"/>
              <w:lang w:val="es-ES"/>
            </w:rPr>
            <w:t xml:space="preserve">  </w:t>
          </w:r>
          <w:r w:rsidR="00BB154A">
            <w:rPr>
              <w:sz w:val="20"/>
            </w:rPr>
            <w:t>Fecha:  12/06</w:t>
          </w:r>
          <w:r w:rsidR="00B818E4">
            <w:rPr>
              <w:sz w:val="20"/>
            </w:rPr>
            <w:t>/2015</w:t>
          </w:r>
        </w:p>
      </w:tc>
    </w:tr>
  </w:tbl>
  <w:p w:rsidR="00985EE5" w:rsidRDefault="00985EE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2D91444C"/>
    <w:multiLevelType w:val="hybridMultilevel"/>
    <w:tmpl w:val="A26ED674"/>
    <w:lvl w:ilvl="0" w:tplc="991A299C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8E4"/>
    <w:rsid w:val="00025506"/>
    <w:rsid w:val="0005497B"/>
    <w:rsid w:val="00090AB8"/>
    <w:rsid w:val="000A411A"/>
    <w:rsid w:val="000B7B56"/>
    <w:rsid w:val="000E5836"/>
    <w:rsid w:val="000E61FC"/>
    <w:rsid w:val="00115045"/>
    <w:rsid w:val="001751A2"/>
    <w:rsid w:val="00234345"/>
    <w:rsid w:val="0026065B"/>
    <w:rsid w:val="00315D02"/>
    <w:rsid w:val="00316212"/>
    <w:rsid w:val="00322056"/>
    <w:rsid w:val="00333169"/>
    <w:rsid w:val="00370F5A"/>
    <w:rsid w:val="003C0450"/>
    <w:rsid w:val="003D2301"/>
    <w:rsid w:val="003D61F8"/>
    <w:rsid w:val="00412A25"/>
    <w:rsid w:val="004336D1"/>
    <w:rsid w:val="00434CA0"/>
    <w:rsid w:val="00447CE6"/>
    <w:rsid w:val="00451D2B"/>
    <w:rsid w:val="004542E5"/>
    <w:rsid w:val="00501C6C"/>
    <w:rsid w:val="0050209F"/>
    <w:rsid w:val="00511441"/>
    <w:rsid w:val="00591302"/>
    <w:rsid w:val="005B6DAF"/>
    <w:rsid w:val="005C22C7"/>
    <w:rsid w:val="005C2FF2"/>
    <w:rsid w:val="005C5D43"/>
    <w:rsid w:val="005D3FDE"/>
    <w:rsid w:val="005D6AC6"/>
    <w:rsid w:val="005D6F75"/>
    <w:rsid w:val="005E54E0"/>
    <w:rsid w:val="005E68D9"/>
    <w:rsid w:val="00660F99"/>
    <w:rsid w:val="0069187A"/>
    <w:rsid w:val="006B0D38"/>
    <w:rsid w:val="006F60B2"/>
    <w:rsid w:val="0070775F"/>
    <w:rsid w:val="007178BF"/>
    <w:rsid w:val="00762953"/>
    <w:rsid w:val="007A4E8C"/>
    <w:rsid w:val="007B3A5C"/>
    <w:rsid w:val="007E3500"/>
    <w:rsid w:val="007E6C06"/>
    <w:rsid w:val="0080770C"/>
    <w:rsid w:val="00863C06"/>
    <w:rsid w:val="0086797D"/>
    <w:rsid w:val="008866E4"/>
    <w:rsid w:val="008E739B"/>
    <w:rsid w:val="009008D1"/>
    <w:rsid w:val="00942ADD"/>
    <w:rsid w:val="00985EE5"/>
    <w:rsid w:val="009A600D"/>
    <w:rsid w:val="009E4BB6"/>
    <w:rsid w:val="00A34B14"/>
    <w:rsid w:val="00A42317"/>
    <w:rsid w:val="00A55B5C"/>
    <w:rsid w:val="00AA7509"/>
    <w:rsid w:val="00AB6C29"/>
    <w:rsid w:val="00AC6B43"/>
    <w:rsid w:val="00B0280D"/>
    <w:rsid w:val="00B13AF6"/>
    <w:rsid w:val="00B21812"/>
    <w:rsid w:val="00B51D66"/>
    <w:rsid w:val="00B63DA5"/>
    <w:rsid w:val="00B65751"/>
    <w:rsid w:val="00B818E4"/>
    <w:rsid w:val="00BA7B0A"/>
    <w:rsid w:val="00BB154A"/>
    <w:rsid w:val="00BC347B"/>
    <w:rsid w:val="00C07382"/>
    <w:rsid w:val="00C24A29"/>
    <w:rsid w:val="00CC5195"/>
    <w:rsid w:val="00D258AA"/>
    <w:rsid w:val="00D26AEF"/>
    <w:rsid w:val="00D73CCA"/>
    <w:rsid w:val="00DB35E5"/>
    <w:rsid w:val="00DD175D"/>
    <w:rsid w:val="00E01C03"/>
    <w:rsid w:val="00E16B56"/>
    <w:rsid w:val="00E26FB4"/>
    <w:rsid w:val="00E52224"/>
    <w:rsid w:val="00E80750"/>
    <w:rsid w:val="00E96106"/>
    <w:rsid w:val="00F62F32"/>
    <w:rsid w:val="00F7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554E21E-34DB-42AB-A6B2-A7A3CD019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Puest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niverdidad\UPN\UPN-2015-1\PROY%20I\10.1-IND_REF_REQ\3%20IDENTIFICAR%20Y%20REFINAR%20REQUERIMIENTOS\uc_specification_tp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4</TotalTime>
  <Pages>1</Pages>
  <Words>145</Words>
  <Characters>798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mompi3p</dc:creator>
  <cp:keywords/>
  <dc:description/>
  <cp:lastModifiedBy>roxys @</cp:lastModifiedBy>
  <cp:revision>8</cp:revision>
  <cp:lastPrinted>2015-05-29T21:07:00Z</cp:lastPrinted>
  <dcterms:created xsi:type="dcterms:W3CDTF">2015-06-12T23:40:00Z</dcterms:created>
  <dcterms:modified xsi:type="dcterms:W3CDTF">2015-06-12T23:56:00Z</dcterms:modified>
</cp:coreProperties>
</file>