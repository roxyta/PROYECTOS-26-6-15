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6838E6" w:rsidRDefault="00E96106" w:rsidP="00DD175D">
      <w:pPr>
        <w:pStyle w:val="Puesto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fldChar w:fldCharType="begin"/>
      </w:r>
      <w:r w:rsidRPr="006838E6">
        <w:rPr>
          <w:rFonts w:ascii="Andalus" w:hAnsi="Andalus" w:cs="Andalus"/>
          <w:sz w:val="22"/>
          <w:szCs w:val="22"/>
          <w:lang w:val="es-ES"/>
        </w:rPr>
        <w:instrText xml:space="preserve"> SUBJECT  \* MERGEFORMAT </w:instrText>
      </w:r>
      <w:r w:rsidRPr="006838E6">
        <w:rPr>
          <w:rFonts w:ascii="Andalus" w:hAnsi="Andalus" w:cs="Andalus"/>
          <w:sz w:val="22"/>
          <w:szCs w:val="22"/>
          <w:lang w:val="es-ES"/>
        </w:rPr>
        <w:fldChar w:fldCharType="separate"/>
      </w:r>
      <w:proofErr w:type="spellStart"/>
      <w:r w:rsidR="00B818E4" w:rsidRPr="006838E6">
        <w:rPr>
          <w:rFonts w:ascii="Andalus" w:hAnsi="Andalus" w:cs="Andalus"/>
          <w:sz w:val="22"/>
          <w:szCs w:val="22"/>
          <w:lang w:val="es-ES"/>
        </w:rPr>
        <w:t>CredisysTriunfadores</w:t>
      </w:r>
      <w:proofErr w:type="spellEnd"/>
      <w:r w:rsidRPr="006838E6">
        <w:rPr>
          <w:rFonts w:ascii="Andalus" w:hAnsi="Andalus" w:cs="Andalus"/>
          <w:sz w:val="22"/>
          <w:szCs w:val="22"/>
          <w:lang w:val="es-ES"/>
        </w:rPr>
        <w:fldChar w:fldCharType="end"/>
      </w:r>
      <w:r w:rsidR="00B818E4" w:rsidRPr="006838E6">
        <w:rPr>
          <w:rFonts w:ascii="Andalus" w:hAnsi="Andalus" w:cs="Andalus"/>
          <w:sz w:val="22"/>
          <w:szCs w:val="22"/>
          <w:lang w:val="es-ES"/>
        </w:rPr>
        <w:br/>
        <w:t xml:space="preserve">Caso de Uso: </w:t>
      </w:r>
      <w:r w:rsidR="00C562AD" w:rsidRPr="006838E6">
        <w:rPr>
          <w:rFonts w:ascii="Andalus" w:hAnsi="Andalus" w:cs="Andalus"/>
          <w:sz w:val="22"/>
          <w:szCs w:val="22"/>
          <w:lang w:val="es-ES"/>
        </w:rPr>
        <w:t xml:space="preserve">Evaluación </w:t>
      </w:r>
      <w:r w:rsidR="003F5132">
        <w:rPr>
          <w:rFonts w:ascii="Andalus" w:hAnsi="Andalus" w:cs="Andalus"/>
          <w:sz w:val="22"/>
          <w:szCs w:val="22"/>
          <w:lang w:val="es-ES"/>
        </w:rPr>
        <w:t>de Socio</w:t>
      </w:r>
    </w:p>
    <w:p w:rsidR="00E96106" w:rsidRPr="006838E6" w:rsidRDefault="00B818E4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Breve Descripció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n</w:t>
      </w:r>
    </w:p>
    <w:p w:rsidR="00E96106" w:rsidRPr="006838E6" w:rsidRDefault="00A42317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Este caso de uso describe como </w:t>
      </w:r>
      <w:r w:rsidR="00241E0C">
        <w:rPr>
          <w:rFonts w:ascii="Andalus" w:hAnsi="Andalus" w:cs="Andalus"/>
          <w:sz w:val="22"/>
          <w:szCs w:val="22"/>
          <w:lang w:val="es-ES"/>
        </w:rPr>
        <w:t xml:space="preserve">el tesorero </w:t>
      </w:r>
      <w:r w:rsidR="00AD7620">
        <w:rPr>
          <w:rFonts w:ascii="Andalus" w:hAnsi="Andalus" w:cs="Andalus"/>
          <w:sz w:val="22"/>
          <w:szCs w:val="22"/>
          <w:lang w:val="es-ES"/>
        </w:rPr>
        <w:t>realiza la evaluación del estado de un socio</w:t>
      </w:r>
      <w:r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A42317" w:rsidRPr="006838E6" w:rsidRDefault="00E96106" w:rsidP="00A42317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Actor</w:t>
      </w:r>
      <w:r w:rsidR="00591302" w:rsidRPr="006838E6">
        <w:rPr>
          <w:rFonts w:ascii="Andalus" w:hAnsi="Andalus" w:cs="Andalus"/>
          <w:sz w:val="22"/>
          <w:szCs w:val="22"/>
          <w:lang w:val="es-ES"/>
        </w:rPr>
        <w:t xml:space="preserve"> descripción Breve</w:t>
      </w:r>
    </w:p>
    <w:p w:rsidR="00501C6C" w:rsidRPr="006838E6" w:rsidRDefault="00315FC1" w:rsidP="00AC197C">
      <w:pPr>
        <w:pStyle w:val="Ttulo2"/>
        <w:tabs>
          <w:tab w:val="clear" w:pos="576"/>
        </w:tabs>
        <w:ind w:hanging="294"/>
        <w:rPr>
          <w:rFonts w:ascii="Andalus" w:hAnsi="Andalus" w:cs="Andalus"/>
          <w:b w:val="0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Tesorero</w:t>
      </w:r>
      <w:r w:rsidR="00501C6C" w:rsidRPr="006838E6">
        <w:rPr>
          <w:rFonts w:ascii="Andalus" w:hAnsi="Andalus" w:cs="Andalus"/>
          <w:sz w:val="22"/>
          <w:szCs w:val="22"/>
          <w:lang w:val="es-ES"/>
        </w:rPr>
        <w:t xml:space="preserve">: </w:t>
      </w:r>
      <w:r w:rsidR="00501C6C" w:rsidRPr="006838E6">
        <w:rPr>
          <w:rFonts w:ascii="Andalus" w:hAnsi="Andalus" w:cs="Andalus"/>
          <w:b w:val="0"/>
          <w:sz w:val="22"/>
          <w:szCs w:val="22"/>
          <w:lang w:val="es-ES"/>
        </w:rPr>
        <w:t>encargado de</w:t>
      </w:r>
      <w:r w:rsidR="000B7B56" w:rsidRPr="006838E6">
        <w:rPr>
          <w:rFonts w:ascii="Andalus" w:hAnsi="Andalus" w:cs="Andalus"/>
          <w:b w:val="0"/>
          <w:sz w:val="22"/>
          <w:szCs w:val="22"/>
          <w:lang w:val="es-ES"/>
        </w:rPr>
        <w:t xml:space="preserve"> realizar </w:t>
      </w:r>
      <w:r w:rsidR="00EA0669">
        <w:rPr>
          <w:rFonts w:ascii="Andalus" w:hAnsi="Andalus" w:cs="Andalus"/>
          <w:b w:val="0"/>
          <w:sz w:val="22"/>
          <w:szCs w:val="22"/>
          <w:lang w:val="es-ES"/>
        </w:rPr>
        <w:t xml:space="preserve">la evaluación y </w:t>
      </w:r>
      <w:r w:rsidR="000B7B56" w:rsidRPr="006838E6">
        <w:rPr>
          <w:rFonts w:ascii="Andalus" w:hAnsi="Andalus" w:cs="Andalus"/>
          <w:b w:val="0"/>
          <w:sz w:val="22"/>
          <w:szCs w:val="22"/>
          <w:lang w:val="es-ES"/>
        </w:rPr>
        <w:t>los registros.</w:t>
      </w:r>
    </w:p>
    <w:p w:rsidR="00E96106" w:rsidRPr="006838E6" w:rsidRDefault="00E96106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Pre</w:t>
      </w:r>
      <w:r w:rsidR="00A42317" w:rsidRPr="006838E6">
        <w:rPr>
          <w:rFonts w:ascii="Andalus" w:hAnsi="Andalus" w:cs="Andalus"/>
          <w:sz w:val="22"/>
          <w:szCs w:val="22"/>
          <w:lang w:val="es-ES"/>
        </w:rPr>
        <w:t>-</w:t>
      </w:r>
      <w:r w:rsidRPr="006838E6">
        <w:rPr>
          <w:rFonts w:ascii="Andalus" w:hAnsi="Andalus" w:cs="Andalus"/>
          <w:sz w:val="22"/>
          <w:szCs w:val="22"/>
          <w:lang w:val="es-ES"/>
        </w:rPr>
        <w:t>condi</w:t>
      </w:r>
      <w:r w:rsidR="00A42317" w:rsidRPr="006838E6">
        <w:rPr>
          <w:rFonts w:ascii="Andalus" w:hAnsi="Andalus" w:cs="Andalus"/>
          <w:sz w:val="22"/>
          <w:szCs w:val="22"/>
          <w:lang w:val="es-ES"/>
        </w:rPr>
        <w:t>ciones</w:t>
      </w:r>
    </w:p>
    <w:p w:rsidR="00AA7509" w:rsidRPr="006838E6" w:rsidRDefault="00A42317" w:rsidP="001F1F99">
      <w:pPr>
        <w:pStyle w:val="Textoindependiente"/>
        <w:numPr>
          <w:ilvl w:val="0"/>
          <w:numId w:val="9"/>
        </w:numPr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PC1: </w:t>
      </w:r>
      <w:r w:rsidR="006E70F3">
        <w:rPr>
          <w:rFonts w:ascii="Andalus" w:hAnsi="Andalus" w:cs="Andalus"/>
          <w:sz w:val="22"/>
          <w:szCs w:val="22"/>
          <w:lang w:val="es-ES"/>
        </w:rPr>
        <w:t>Accionista registrado</w:t>
      </w:r>
    </w:p>
    <w:p w:rsidR="00E96106" w:rsidRPr="006838E6" w:rsidRDefault="00591302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Flujo Bá</w:t>
      </w:r>
      <w:r w:rsidR="00B818E4" w:rsidRPr="006838E6">
        <w:rPr>
          <w:rFonts w:ascii="Andalus" w:hAnsi="Andalus" w:cs="Andalus"/>
          <w:sz w:val="22"/>
          <w:szCs w:val="22"/>
          <w:lang w:val="es-ES"/>
        </w:rPr>
        <w:t>sico de Eventos</w:t>
      </w:r>
    </w:p>
    <w:p w:rsidR="005E54E0" w:rsidRPr="006838E6" w:rsidRDefault="00591302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El caso de uso empieza cuando</w:t>
      </w:r>
      <w:r w:rsidR="008866E4" w:rsidRPr="006838E6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511441" w:rsidRPr="006838E6">
        <w:rPr>
          <w:rFonts w:ascii="Andalus" w:hAnsi="Andalus" w:cs="Andalus"/>
          <w:sz w:val="22"/>
          <w:szCs w:val="22"/>
          <w:lang w:val="es-ES"/>
        </w:rPr>
        <w:t xml:space="preserve">se requiere </w:t>
      </w:r>
      <w:r w:rsidR="001F1F99" w:rsidRPr="006838E6">
        <w:rPr>
          <w:rFonts w:ascii="Andalus" w:hAnsi="Andalus" w:cs="Andalus"/>
          <w:sz w:val="22"/>
          <w:szCs w:val="22"/>
          <w:lang w:val="es-ES"/>
        </w:rPr>
        <w:t>realizar una evaluación</w:t>
      </w:r>
      <w:r w:rsidR="000C674B" w:rsidRPr="006838E6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6E70F3">
        <w:rPr>
          <w:rFonts w:ascii="Andalus" w:hAnsi="Andalus" w:cs="Andalus"/>
          <w:sz w:val="22"/>
          <w:szCs w:val="22"/>
          <w:lang w:val="es-ES"/>
        </w:rPr>
        <w:t>del estado de un accionista.</w:t>
      </w:r>
    </w:p>
    <w:p w:rsidR="006E70F3" w:rsidRDefault="006E70F3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Se busca por el DNI del socio.</w:t>
      </w:r>
    </w:p>
    <w:p w:rsidR="006E70F3" w:rsidRDefault="00B4795F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 xml:space="preserve">Se </w:t>
      </w:r>
      <w:r w:rsidR="005E6E43">
        <w:rPr>
          <w:rFonts w:ascii="Andalus" w:hAnsi="Andalus" w:cs="Andalus"/>
          <w:sz w:val="22"/>
          <w:szCs w:val="22"/>
          <w:lang w:val="es-ES"/>
        </w:rPr>
        <w:t>verifica</w:t>
      </w:r>
      <w:r>
        <w:rPr>
          <w:rFonts w:ascii="Andalus" w:hAnsi="Andalus" w:cs="Andalus"/>
          <w:sz w:val="22"/>
          <w:szCs w:val="22"/>
          <w:lang w:val="es-ES"/>
        </w:rPr>
        <w:t xml:space="preserve"> el ingreso neto del accionista tomando en cuenta la compra de acciones, registro de ahorros y préstamos realizados.</w:t>
      </w:r>
    </w:p>
    <w:p w:rsidR="00B4795F" w:rsidRDefault="008C09A7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Se actualiza el estado del socio a APTO</w:t>
      </w:r>
    </w:p>
    <w:p w:rsidR="00AA7509" w:rsidRPr="006838E6" w:rsidRDefault="00AA7509" w:rsidP="006838E6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El caso de uso termina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Flujos Alternativos</w:t>
      </w:r>
    </w:p>
    <w:p w:rsidR="00524573" w:rsidRPr="006838E6" w:rsidRDefault="0016279F" w:rsidP="00154065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5.1. </w:t>
      </w:r>
      <w:r w:rsidR="00BB4FA7">
        <w:rPr>
          <w:rFonts w:ascii="Andalus" w:hAnsi="Andalus" w:cs="Andalus"/>
          <w:sz w:val="22"/>
          <w:szCs w:val="22"/>
          <w:lang w:val="es-ES"/>
        </w:rPr>
        <w:t>Deudas pendientes</w:t>
      </w:r>
    </w:p>
    <w:p w:rsidR="0016279F" w:rsidRPr="006838E6" w:rsidRDefault="00BB4FA7" w:rsidP="00524573">
      <w:pPr>
        <w:ind w:left="720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Si en el punto 3</w:t>
      </w:r>
      <w:r w:rsidR="0016279F" w:rsidRPr="006838E6">
        <w:rPr>
          <w:rFonts w:ascii="Andalus" w:hAnsi="Andalus" w:cs="Andalus"/>
          <w:sz w:val="22"/>
          <w:szCs w:val="22"/>
          <w:lang w:val="es-ES"/>
        </w:rPr>
        <w:t xml:space="preserve"> del flujo </w:t>
      </w:r>
      <w:r w:rsidR="00154065" w:rsidRPr="006838E6">
        <w:rPr>
          <w:rFonts w:ascii="Andalus" w:hAnsi="Andalus" w:cs="Andalus"/>
          <w:sz w:val="22"/>
          <w:szCs w:val="22"/>
          <w:lang w:val="es-ES"/>
        </w:rPr>
        <w:t xml:space="preserve">básico </w:t>
      </w:r>
      <w:r w:rsidR="0016279F" w:rsidRPr="006838E6">
        <w:rPr>
          <w:rFonts w:ascii="Andalus" w:hAnsi="Andalus" w:cs="Andalus"/>
          <w:sz w:val="22"/>
          <w:szCs w:val="22"/>
          <w:lang w:val="es-ES"/>
        </w:rPr>
        <w:t xml:space="preserve">el socio </w:t>
      </w:r>
      <w:r>
        <w:rPr>
          <w:rFonts w:ascii="Andalus" w:hAnsi="Andalus" w:cs="Andalus"/>
          <w:sz w:val="22"/>
          <w:szCs w:val="22"/>
          <w:lang w:val="es-ES"/>
        </w:rPr>
        <w:t>registra deudas pendientes</w:t>
      </w:r>
      <w:r w:rsidR="0016279F" w:rsidRPr="006838E6">
        <w:rPr>
          <w:rFonts w:ascii="Andalus" w:hAnsi="Andalus" w:cs="Andalus"/>
          <w:sz w:val="22"/>
          <w:szCs w:val="22"/>
          <w:lang w:val="es-ES"/>
        </w:rPr>
        <w:t>, entonces</w:t>
      </w:r>
    </w:p>
    <w:p w:rsidR="005D6AC6" w:rsidRPr="006838E6" w:rsidRDefault="00470A73" w:rsidP="006838E6">
      <w:pPr>
        <w:pStyle w:val="Prrafodelista"/>
        <w:numPr>
          <w:ilvl w:val="0"/>
          <w:numId w:val="10"/>
        </w:numPr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 xml:space="preserve">Se </w:t>
      </w:r>
      <w:r w:rsidR="00EA3EEF">
        <w:rPr>
          <w:rFonts w:ascii="Andalus" w:hAnsi="Andalus" w:cs="Andalus"/>
          <w:sz w:val="22"/>
          <w:szCs w:val="22"/>
          <w:lang w:val="es-ES"/>
        </w:rPr>
        <w:t>actualiza su estado a socio NO APTO.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Escenarios Clave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Post-condiciones</w:t>
      </w:r>
    </w:p>
    <w:p w:rsidR="00412A25" w:rsidRPr="006838E6" w:rsidRDefault="00C56AFA" w:rsidP="00412A25">
      <w:pPr>
        <w:ind w:left="720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Estado de accionista actualizado.</w:t>
      </w:r>
      <w:bookmarkStart w:id="0" w:name="_GoBack"/>
      <w:bookmarkEnd w:id="0"/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Requerimie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nt</w:t>
      </w:r>
      <w:r w:rsidRPr="006838E6">
        <w:rPr>
          <w:rFonts w:ascii="Andalus" w:hAnsi="Andalus" w:cs="Andalus"/>
          <w:sz w:val="22"/>
          <w:szCs w:val="22"/>
          <w:lang w:val="es-ES"/>
        </w:rPr>
        <w:t>o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s</w:t>
      </w:r>
      <w:r w:rsidRPr="006838E6">
        <w:rPr>
          <w:rFonts w:ascii="Andalus" w:hAnsi="Andalus" w:cs="Andalus"/>
          <w:sz w:val="22"/>
          <w:szCs w:val="22"/>
          <w:lang w:val="es-ES"/>
        </w:rPr>
        <w:t xml:space="preserve"> especiales</w:t>
      </w:r>
    </w:p>
    <w:p w:rsidR="008866E4" w:rsidRPr="006838E6" w:rsidRDefault="008866E4" w:rsidP="00863C06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</w:p>
    <w:sectPr w:rsidR="008866E4" w:rsidRPr="006838E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67" w:rsidRDefault="00870867">
      <w:r>
        <w:separator/>
      </w:r>
    </w:p>
  </w:endnote>
  <w:endnote w:type="continuationSeparator" w:id="0">
    <w:p w:rsidR="00870867" w:rsidRDefault="0087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56AF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56AFA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67" w:rsidRDefault="00870867">
      <w:r>
        <w:separator/>
      </w:r>
    </w:p>
  </w:footnote>
  <w:footnote w:type="continuationSeparator" w:id="0">
    <w:p w:rsidR="00870867" w:rsidRDefault="00870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BB154A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V1.0</w:t>
          </w:r>
        </w:p>
      </w:tc>
    </w:tr>
    <w:tr w:rsidR="00985EE5">
      <w:tc>
        <w:tcPr>
          <w:tcW w:w="6379" w:type="dxa"/>
        </w:tcPr>
        <w:p w:rsidR="00985EE5" w:rsidRPr="00B818E4" w:rsidRDefault="00B818E4" w:rsidP="003F5132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3F5132">
            <w:rPr>
              <w:sz w:val="20"/>
              <w:lang w:val="es-PE"/>
            </w:rPr>
            <w:t>Evaluación de Socio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BB154A">
            <w:rPr>
              <w:sz w:val="20"/>
            </w:rPr>
            <w:t>Fecha</w:t>
          </w:r>
          <w:proofErr w:type="spellEnd"/>
          <w:r w:rsidR="00BB154A">
            <w:rPr>
              <w:sz w:val="20"/>
            </w:rPr>
            <w:t>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9085C34"/>
    <w:multiLevelType w:val="hybridMultilevel"/>
    <w:tmpl w:val="99AA8C28"/>
    <w:lvl w:ilvl="0" w:tplc="BFA49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25506"/>
    <w:rsid w:val="0005497B"/>
    <w:rsid w:val="000A411A"/>
    <w:rsid w:val="000B7B56"/>
    <w:rsid w:val="000B7BA1"/>
    <w:rsid w:val="000C674B"/>
    <w:rsid w:val="000E5836"/>
    <w:rsid w:val="000E61FC"/>
    <w:rsid w:val="000F4CEF"/>
    <w:rsid w:val="00115045"/>
    <w:rsid w:val="00154065"/>
    <w:rsid w:val="0016279F"/>
    <w:rsid w:val="001720B4"/>
    <w:rsid w:val="001751A2"/>
    <w:rsid w:val="001A611E"/>
    <w:rsid w:val="001F1F99"/>
    <w:rsid w:val="00234345"/>
    <w:rsid w:val="00241E0C"/>
    <w:rsid w:val="0025363D"/>
    <w:rsid w:val="0026065B"/>
    <w:rsid w:val="00315D02"/>
    <w:rsid w:val="00315FC1"/>
    <w:rsid w:val="00316212"/>
    <w:rsid w:val="00322056"/>
    <w:rsid w:val="00333169"/>
    <w:rsid w:val="00370F5A"/>
    <w:rsid w:val="003C0450"/>
    <w:rsid w:val="003D2301"/>
    <w:rsid w:val="003D3080"/>
    <w:rsid w:val="003D61F8"/>
    <w:rsid w:val="003F5132"/>
    <w:rsid w:val="00412A25"/>
    <w:rsid w:val="004336D1"/>
    <w:rsid w:val="00434CA0"/>
    <w:rsid w:val="00447CE6"/>
    <w:rsid w:val="00451D2B"/>
    <w:rsid w:val="004542E5"/>
    <w:rsid w:val="00470A73"/>
    <w:rsid w:val="00501C6C"/>
    <w:rsid w:val="0050209F"/>
    <w:rsid w:val="00511441"/>
    <w:rsid w:val="00524573"/>
    <w:rsid w:val="00591302"/>
    <w:rsid w:val="005B6DAF"/>
    <w:rsid w:val="005C22C7"/>
    <w:rsid w:val="005C2FF2"/>
    <w:rsid w:val="005D3FDE"/>
    <w:rsid w:val="005D6AC6"/>
    <w:rsid w:val="005D6F75"/>
    <w:rsid w:val="005E54E0"/>
    <w:rsid w:val="005E68D9"/>
    <w:rsid w:val="005E6E43"/>
    <w:rsid w:val="00660F99"/>
    <w:rsid w:val="006838E6"/>
    <w:rsid w:val="0069187A"/>
    <w:rsid w:val="006A7692"/>
    <w:rsid w:val="006B0D38"/>
    <w:rsid w:val="006E70F3"/>
    <w:rsid w:val="006F60B2"/>
    <w:rsid w:val="0070775F"/>
    <w:rsid w:val="007135C2"/>
    <w:rsid w:val="007178BF"/>
    <w:rsid w:val="00762953"/>
    <w:rsid w:val="007A4E8C"/>
    <w:rsid w:val="007B3A5C"/>
    <w:rsid w:val="007E6C06"/>
    <w:rsid w:val="0080770C"/>
    <w:rsid w:val="00863C06"/>
    <w:rsid w:val="0086797D"/>
    <w:rsid w:val="00870867"/>
    <w:rsid w:val="008866E4"/>
    <w:rsid w:val="008B097B"/>
    <w:rsid w:val="008C09A7"/>
    <w:rsid w:val="008E739B"/>
    <w:rsid w:val="009008D1"/>
    <w:rsid w:val="00942ADD"/>
    <w:rsid w:val="00964DE5"/>
    <w:rsid w:val="00985EE5"/>
    <w:rsid w:val="009A600D"/>
    <w:rsid w:val="009E4BB6"/>
    <w:rsid w:val="00A15C07"/>
    <w:rsid w:val="00A34B14"/>
    <w:rsid w:val="00A42317"/>
    <w:rsid w:val="00A55B5C"/>
    <w:rsid w:val="00AA7509"/>
    <w:rsid w:val="00AC197C"/>
    <w:rsid w:val="00AC6B43"/>
    <w:rsid w:val="00AD7620"/>
    <w:rsid w:val="00B0280D"/>
    <w:rsid w:val="00B13AF6"/>
    <w:rsid w:val="00B21812"/>
    <w:rsid w:val="00B4795F"/>
    <w:rsid w:val="00B51D66"/>
    <w:rsid w:val="00B63DA5"/>
    <w:rsid w:val="00B65751"/>
    <w:rsid w:val="00B818E4"/>
    <w:rsid w:val="00B92656"/>
    <w:rsid w:val="00BA7B0A"/>
    <w:rsid w:val="00BB0E81"/>
    <w:rsid w:val="00BB154A"/>
    <w:rsid w:val="00BB4FA7"/>
    <w:rsid w:val="00BC347B"/>
    <w:rsid w:val="00C07382"/>
    <w:rsid w:val="00C24A29"/>
    <w:rsid w:val="00C3337C"/>
    <w:rsid w:val="00C562AD"/>
    <w:rsid w:val="00C56AFA"/>
    <w:rsid w:val="00CC5195"/>
    <w:rsid w:val="00D258AA"/>
    <w:rsid w:val="00D26AEF"/>
    <w:rsid w:val="00D73CCA"/>
    <w:rsid w:val="00D770AB"/>
    <w:rsid w:val="00DB35E5"/>
    <w:rsid w:val="00DD175D"/>
    <w:rsid w:val="00E01C03"/>
    <w:rsid w:val="00E16B56"/>
    <w:rsid w:val="00E26FB4"/>
    <w:rsid w:val="00E52224"/>
    <w:rsid w:val="00E80750"/>
    <w:rsid w:val="00E96106"/>
    <w:rsid w:val="00EA0669"/>
    <w:rsid w:val="00EA3EEF"/>
    <w:rsid w:val="00F56110"/>
    <w:rsid w:val="00F62F32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54E21E-34DB-42AB-A6B2-A7A3CD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8</cp:revision>
  <cp:lastPrinted>2015-05-29T21:07:00Z</cp:lastPrinted>
  <dcterms:created xsi:type="dcterms:W3CDTF">2015-06-13T01:42:00Z</dcterms:created>
  <dcterms:modified xsi:type="dcterms:W3CDTF">2015-06-13T01:54:00Z</dcterms:modified>
</cp:coreProperties>
</file>